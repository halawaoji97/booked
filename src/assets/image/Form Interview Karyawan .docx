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FC7F" w14:textId="2ACAAE7C" w:rsidR="00F43669" w:rsidRPr="00F43669" w:rsidRDefault="003A372F" w:rsidP="00D97DAB">
      <w:pPr>
        <w:ind w:left="4320" w:firstLine="720"/>
        <w:outlineLvl w:val="0"/>
        <w:rPr>
          <w:rFonts w:ascii="Century Gothic" w:hAnsi="Century Gothic"/>
          <w:b/>
          <w:color w:val="808080" w:themeColor="background1" w:themeShade="80"/>
          <w:sz w:val="28"/>
          <w:szCs w:val="44"/>
          <w:lang w:val="id-ID"/>
        </w:rPr>
      </w:pPr>
      <w:bookmarkStart w:id="0" w:name="_Toc514845883"/>
      <w:r>
        <w:rPr>
          <w:rFonts w:ascii="Century Gothic" w:hAnsi="Century Gothic"/>
          <w:b/>
          <w:noProof/>
          <w:color w:val="808080" w:themeColor="background1" w:themeShade="80"/>
          <w:sz w:val="36"/>
          <w:szCs w:val="44"/>
          <w:lang w:val="id-ID" w:eastAsia="id-ID"/>
        </w:rPr>
        <w:tab/>
      </w:r>
      <w:r>
        <w:rPr>
          <w:rFonts w:ascii="Century Gothic" w:hAnsi="Century Gothic"/>
          <w:b/>
          <w:noProof/>
          <w:color w:val="808080" w:themeColor="background1" w:themeShade="80"/>
          <w:sz w:val="36"/>
          <w:szCs w:val="44"/>
          <w:lang w:val="id-ID" w:eastAsia="id-ID"/>
        </w:rPr>
        <w:tab/>
      </w:r>
      <w:r>
        <w:rPr>
          <w:rFonts w:ascii="Century Gothic" w:hAnsi="Century Gothic"/>
          <w:b/>
          <w:noProof/>
          <w:color w:val="808080" w:themeColor="background1" w:themeShade="80"/>
          <w:sz w:val="36"/>
          <w:szCs w:val="44"/>
          <w:lang w:val="id-ID" w:eastAsia="id-ID"/>
        </w:rPr>
        <w:tab/>
      </w:r>
      <w:r>
        <w:rPr>
          <w:rFonts w:ascii="Century Gothic" w:hAnsi="Century Gothic"/>
          <w:b/>
          <w:noProof/>
          <w:color w:val="808080" w:themeColor="background1" w:themeShade="80"/>
          <w:sz w:val="36"/>
          <w:szCs w:val="44"/>
          <w:lang w:val="id-ID" w:eastAsia="id-ID"/>
        </w:rPr>
        <w:tab/>
      </w:r>
      <w:r>
        <w:rPr>
          <w:rFonts w:ascii="Century Gothic" w:hAnsi="Century Gothic"/>
          <w:b/>
          <w:color w:val="808080" w:themeColor="background1" w:themeShade="80"/>
          <w:sz w:val="36"/>
          <w:szCs w:val="44"/>
          <w:lang w:val="id-ID"/>
        </w:rPr>
        <w:tab/>
      </w:r>
      <w:r>
        <w:rPr>
          <w:rFonts w:ascii="Century Gothic" w:hAnsi="Century Gothic"/>
          <w:b/>
          <w:color w:val="808080" w:themeColor="background1" w:themeShade="80"/>
          <w:sz w:val="36"/>
          <w:szCs w:val="44"/>
          <w:lang w:val="id-ID"/>
        </w:rPr>
        <w:tab/>
      </w:r>
      <w:r w:rsidR="00D97DAB">
        <w:rPr>
          <w:rFonts w:ascii="Century Gothic" w:hAnsi="Century Gothic"/>
          <w:b/>
          <w:color w:val="808080" w:themeColor="background1" w:themeShade="80"/>
          <w:sz w:val="36"/>
          <w:szCs w:val="44"/>
          <w:lang w:val="id-ID"/>
        </w:rPr>
        <w:tab/>
      </w:r>
      <w:r w:rsidR="00D97DAB">
        <w:rPr>
          <w:rFonts w:ascii="Century Gothic" w:hAnsi="Century Gothic"/>
          <w:b/>
          <w:color w:val="808080" w:themeColor="background1" w:themeShade="80"/>
          <w:sz w:val="36"/>
          <w:szCs w:val="44"/>
          <w:lang w:val="id-ID"/>
        </w:rPr>
        <w:tab/>
      </w:r>
      <w:r w:rsidR="00D97DAB">
        <w:rPr>
          <w:rFonts w:ascii="Century Gothic" w:hAnsi="Century Gothic"/>
          <w:b/>
          <w:color w:val="808080" w:themeColor="background1" w:themeShade="80"/>
          <w:sz w:val="36"/>
          <w:szCs w:val="44"/>
          <w:lang w:val="id-ID"/>
        </w:rPr>
        <w:tab/>
      </w:r>
      <w:r w:rsidR="00F43669" w:rsidRPr="00F43669">
        <w:rPr>
          <w:rFonts w:ascii="Century Gothic" w:hAnsi="Century Gothic"/>
          <w:b/>
          <w:color w:val="808080" w:themeColor="background1" w:themeShade="80"/>
          <w:sz w:val="28"/>
          <w:szCs w:val="44"/>
          <w:lang w:val="id-ID"/>
        </w:rPr>
        <w:t xml:space="preserve">Date : </w:t>
      </w:r>
    </w:p>
    <w:p w14:paraId="4C71611D" w14:textId="1FF0EC56" w:rsidR="00F43669" w:rsidRDefault="009515B9" w:rsidP="00D97DAB">
      <w:pPr>
        <w:ind w:left="4320" w:firstLine="720"/>
        <w:outlineLvl w:val="0"/>
        <w:rPr>
          <w:rFonts w:ascii="Century Gothic" w:hAnsi="Century Gothic"/>
          <w:b/>
          <w:color w:val="808080" w:themeColor="background1" w:themeShade="80"/>
          <w:sz w:val="36"/>
          <w:szCs w:val="44"/>
        </w:rPr>
      </w:pPr>
      <w:r>
        <w:rPr>
          <w:rFonts w:ascii="Century Gothic" w:hAnsi="Century Gothic"/>
          <w:b/>
          <w:color w:val="808080" w:themeColor="background1" w:themeShade="80"/>
          <w:sz w:val="36"/>
          <w:szCs w:val="44"/>
        </w:rPr>
        <w:t xml:space="preserve">INTERVIEW </w:t>
      </w:r>
      <w:r w:rsidR="00EC50D2">
        <w:rPr>
          <w:rFonts w:ascii="Century Gothic" w:hAnsi="Century Gothic"/>
          <w:b/>
          <w:color w:val="808080" w:themeColor="background1" w:themeShade="80"/>
          <w:sz w:val="36"/>
          <w:szCs w:val="44"/>
        </w:rPr>
        <w:t>QUESTIONS</w:t>
      </w:r>
      <w:bookmarkEnd w:id="0"/>
    </w:p>
    <w:p w14:paraId="78A75FD4" w14:textId="77777777" w:rsidR="00D97DAB" w:rsidRPr="00D97DAB" w:rsidRDefault="00D97DAB" w:rsidP="00D97DAB">
      <w:pPr>
        <w:ind w:left="4320" w:firstLine="720"/>
        <w:outlineLvl w:val="0"/>
        <w:rPr>
          <w:rFonts w:ascii="Century Gothic" w:hAnsi="Century Gothic"/>
          <w:b/>
          <w:color w:val="808080" w:themeColor="background1" w:themeShade="80"/>
          <w:sz w:val="36"/>
          <w:szCs w:val="44"/>
          <w:lang w:val="id-ID"/>
        </w:rPr>
      </w:pPr>
    </w:p>
    <w:p w14:paraId="34A77465" w14:textId="77777777" w:rsidR="006C1F31" w:rsidRPr="004D7DBC" w:rsidRDefault="006C1F31">
      <w:pPr>
        <w:rPr>
          <w:sz w:val="6"/>
        </w:rPr>
      </w:pPr>
    </w:p>
    <w:tbl>
      <w:tblPr>
        <w:tblW w:w="15208" w:type="dxa"/>
        <w:tblLook w:val="04A0" w:firstRow="1" w:lastRow="0" w:firstColumn="1" w:lastColumn="0" w:noHBand="0" w:noVBand="1"/>
      </w:tblPr>
      <w:tblGrid>
        <w:gridCol w:w="6067"/>
        <w:gridCol w:w="9141"/>
      </w:tblGrid>
      <w:tr w:rsidR="00327A42" w:rsidRPr="00327A42" w14:paraId="558E660F" w14:textId="77777777" w:rsidTr="00F43669">
        <w:trPr>
          <w:trHeight w:val="295"/>
        </w:trPr>
        <w:tc>
          <w:tcPr>
            <w:tcW w:w="60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17291EE3" w14:textId="77777777" w:rsidR="00327A42" w:rsidRPr="00327A42" w:rsidRDefault="00327A42" w:rsidP="00327A42">
            <w:pPr>
              <w:rPr>
                <w:rFonts w:ascii="Century Gothic" w:hAnsi="Century Gothic"/>
                <w:b/>
                <w:bCs/>
                <w:color w:val="FFFFFF"/>
                <w:szCs w:val="16"/>
              </w:rPr>
            </w:pPr>
            <w:r w:rsidRPr="00327A42">
              <w:rPr>
                <w:rFonts w:ascii="Century Gothic" w:hAnsi="Century Gothic"/>
                <w:b/>
                <w:bCs/>
                <w:color w:val="FFFFFF"/>
                <w:szCs w:val="16"/>
              </w:rPr>
              <w:t>QUESTION</w:t>
            </w:r>
          </w:p>
        </w:tc>
        <w:tc>
          <w:tcPr>
            <w:tcW w:w="91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1F9295ED" w14:textId="77777777" w:rsidR="00327A42" w:rsidRPr="00327A42" w:rsidRDefault="00327A42" w:rsidP="00327A42">
            <w:pPr>
              <w:rPr>
                <w:rFonts w:ascii="Century Gothic" w:hAnsi="Century Gothic"/>
                <w:b/>
                <w:bCs/>
                <w:color w:val="FFFFFF"/>
                <w:szCs w:val="16"/>
              </w:rPr>
            </w:pPr>
            <w:r w:rsidRPr="00327A42">
              <w:rPr>
                <w:rFonts w:ascii="Century Gothic" w:hAnsi="Century Gothic"/>
                <w:b/>
                <w:bCs/>
                <w:color w:val="FFFFFF"/>
                <w:szCs w:val="16"/>
              </w:rPr>
              <w:t>RESPONSE / COMMENTS</w:t>
            </w:r>
          </w:p>
        </w:tc>
      </w:tr>
      <w:tr w:rsidR="00327A42" w:rsidRPr="00327A42" w14:paraId="6DF932F7" w14:textId="77777777" w:rsidTr="00F43669">
        <w:trPr>
          <w:trHeight w:val="278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52EE39CB" w14:textId="77777777" w:rsidR="00327A42" w:rsidRPr="00327A42" w:rsidRDefault="00327A42" w:rsidP="00327A42">
            <w:pPr>
              <w:rPr>
                <w:rFonts w:ascii="Century Gothic" w:hAnsi="Century Gothic"/>
                <w:b/>
                <w:bCs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b/>
                <w:bCs/>
                <w:color w:val="000000"/>
                <w:szCs w:val="16"/>
              </w:rPr>
              <w:t>PERSONAL RAPPORT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182C139D" w14:textId="77777777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</w:p>
        </w:tc>
      </w:tr>
      <w:tr w:rsidR="00327A42" w:rsidRPr="00327A42" w14:paraId="61AA1A46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0C253222" w14:textId="77777777" w:rsidR="00327A42" w:rsidRPr="00327A42" w:rsidRDefault="00577630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Darimana Anda mengetahui info lowongan kerja ini ?</w:t>
            </w:r>
            <w:r w:rsidR="00327A42" w:rsidRPr="00327A4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00F455" w14:textId="05C423F9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Linkedin</w:t>
            </w:r>
            <w:proofErr w:type="spellEnd"/>
          </w:p>
        </w:tc>
      </w:tr>
      <w:tr w:rsidR="00327A42" w:rsidRPr="00327A42" w14:paraId="2DF47966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55BECE83" w14:textId="77777777" w:rsidR="00327A42" w:rsidRPr="00327A42" w:rsidRDefault="00577630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Apa yang membuat Anda tertarik dengan peluang karir ini ?</w:t>
            </w:r>
            <w:r w:rsidR="00327A42" w:rsidRPr="00327A4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0564B0" w14:textId="0768408A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Karena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perusahaan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yang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bergerak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di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bidang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kunsultan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IT dan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mengikuti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perkembangan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teknologi</w:t>
            </w:r>
            <w:proofErr w:type="spellEnd"/>
          </w:p>
        </w:tc>
      </w:tr>
      <w:tr w:rsidR="00327A42" w:rsidRPr="00327A42" w14:paraId="78A74155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16E20025" w14:textId="77777777" w:rsidR="00327A42" w:rsidRPr="00327A42" w:rsidRDefault="000C6657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Apa Motivasi Anda ingin bekerja di perusahaan ini ?</w:t>
            </w:r>
            <w:r w:rsidR="00327A42" w:rsidRPr="00327A4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2C46DB" w14:textId="6DD738AA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Memperdalam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ilmu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untuk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menjadi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seorang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fullstack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,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membangun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relasi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,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menerapkan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skill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kedalam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tugas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&amp;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tanggung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jawab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serta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membangun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karir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sebgai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seorang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web developer</w:t>
            </w:r>
          </w:p>
        </w:tc>
      </w:tr>
      <w:tr w:rsidR="00327A42" w:rsidRPr="00327A42" w14:paraId="52404689" w14:textId="77777777" w:rsidTr="00F43669">
        <w:trPr>
          <w:trHeight w:val="278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3824ACC" w14:textId="77777777" w:rsidR="00327A42" w:rsidRPr="00327A42" w:rsidRDefault="00327A42" w:rsidP="00327A42">
            <w:pPr>
              <w:rPr>
                <w:rFonts w:ascii="Century Gothic" w:hAnsi="Century Gothic"/>
                <w:b/>
                <w:bCs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b/>
                <w:bCs/>
                <w:color w:val="000000"/>
                <w:szCs w:val="16"/>
              </w:rPr>
              <w:t>EDUCATIONAL BACKGROUND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787C43C1" w14:textId="77777777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</w:p>
        </w:tc>
      </w:tr>
      <w:tr w:rsidR="00327A42" w:rsidRPr="00327A42" w14:paraId="582720AE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06DEE6B1" w14:textId="77777777" w:rsidR="00327A42" w:rsidRPr="00B8038B" w:rsidRDefault="00B8038B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Pendidikan Terakhir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44BD83" w14:textId="29DD6764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2D142D">
              <w:rPr>
                <w:rFonts w:ascii="Century Gothic" w:hAnsi="Century Gothic"/>
                <w:color w:val="000000"/>
                <w:szCs w:val="16"/>
              </w:rPr>
              <w:t>SMA</w:t>
            </w:r>
          </w:p>
        </w:tc>
      </w:tr>
      <w:tr w:rsidR="00327A42" w:rsidRPr="00327A42" w14:paraId="2D2937B0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701DA819" w14:textId="77777777" w:rsidR="00327A42" w:rsidRPr="00B8038B" w:rsidRDefault="00B8038B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Nama Sekolah / Universitas / Jurusan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C6AEB5" w14:textId="743006C3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SMA N. 1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Lolomatua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,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Nias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selatan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>, Medan, Sumatera Utara</w:t>
            </w:r>
          </w:p>
        </w:tc>
      </w:tr>
      <w:tr w:rsidR="00327A42" w:rsidRPr="00327A42" w14:paraId="23A3BF78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214A1DED" w14:textId="77777777" w:rsidR="00327A42" w:rsidRPr="00B8038B" w:rsidRDefault="00B8038B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Pendidikan Informal 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6ACF69" w14:textId="71806F5B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2D142D">
              <w:rPr>
                <w:rFonts w:ascii="Century Gothic" w:hAnsi="Century Gothic"/>
                <w:color w:val="000000"/>
                <w:szCs w:val="16"/>
              </w:rPr>
              <w:t>-</w:t>
            </w:r>
          </w:p>
        </w:tc>
      </w:tr>
      <w:tr w:rsidR="00327A42" w:rsidRPr="00327A42" w14:paraId="523D3EC5" w14:textId="77777777" w:rsidTr="00F43669">
        <w:trPr>
          <w:trHeight w:val="278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5BF52DA4" w14:textId="77777777" w:rsidR="00327A42" w:rsidRPr="00327A42" w:rsidRDefault="00327A42" w:rsidP="00327A42">
            <w:pPr>
              <w:rPr>
                <w:rFonts w:ascii="Century Gothic" w:hAnsi="Century Gothic"/>
                <w:b/>
                <w:bCs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b/>
                <w:bCs/>
                <w:color w:val="000000"/>
                <w:szCs w:val="16"/>
              </w:rPr>
              <w:t>EMPLOYMENT BACKGROUND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67E4DE9E" w14:textId="77777777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</w:p>
        </w:tc>
      </w:tr>
      <w:tr w:rsidR="00327A42" w:rsidRPr="00327A42" w14:paraId="65BF153D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129DF093" w14:textId="77777777" w:rsidR="00327A42" w:rsidRPr="00B8038B" w:rsidRDefault="00B8038B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Saat Ini sedang bekerja atau tidak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22E52F" w14:textId="287B3D31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ya</w:t>
            </w:r>
            <w:proofErr w:type="spellEnd"/>
          </w:p>
        </w:tc>
      </w:tr>
      <w:tr w:rsidR="00327A42" w:rsidRPr="00327A42" w14:paraId="0636A759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6E9EA4D7" w14:textId="77777777" w:rsidR="00327A42" w:rsidRPr="00B8038B" w:rsidRDefault="00577630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Ceritakan Pengalaman kerja Anda sebelumnya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26CA95" w14:textId="3FED2E96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Melanjutkan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project ERP dengan Vue JS,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integrasi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API,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membuat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wireframe &amp; Fix bugs</w:t>
            </w:r>
          </w:p>
        </w:tc>
      </w:tr>
      <w:tr w:rsidR="00327A42" w:rsidRPr="00327A42" w14:paraId="64218AC8" w14:textId="77777777" w:rsidTr="00F43669">
        <w:trPr>
          <w:trHeight w:val="516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79BEC66A" w14:textId="77777777" w:rsidR="00327A42" w:rsidRPr="00B8038B" w:rsidRDefault="00B8038B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Jelaskan tugas utama diposisi terakhir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CEBC7B" w14:textId="43256CD1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Fig bugs di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aplikasi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yang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sudah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jadi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dan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menambahkan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feature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baru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sesuai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permintaan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user</w:t>
            </w:r>
          </w:p>
        </w:tc>
      </w:tr>
      <w:tr w:rsidR="00327A42" w:rsidRPr="00327A42" w14:paraId="0C8F17F0" w14:textId="77777777" w:rsidTr="00F43669">
        <w:trPr>
          <w:trHeight w:val="516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75D5FB29" w14:textId="77777777" w:rsidR="00327A42" w:rsidRPr="00B8038B" w:rsidRDefault="00B8038B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Sebutkan target dan pencapaian tertinggi di posisi terakhir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11524D" w14:textId="4E8DA5B3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Tahun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ini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saya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sudah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bisa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membangun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sepuah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aplikasi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sederhana</w:t>
            </w:r>
            <w:proofErr w:type="spellEnd"/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dengan menggunakan Vue JS, Node JS, Express,</w:t>
            </w:r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&amp;</w:t>
            </w:r>
            <w:r w:rsidR="002D142D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2D142D">
              <w:rPr>
                <w:rFonts w:ascii="Century Gothic" w:hAnsi="Century Gothic"/>
                <w:color w:val="000000"/>
                <w:szCs w:val="16"/>
              </w:rPr>
              <w:t>Mysql</w:t>
            </w:r>
            <w:proofErr w:type="spellEnd"/>
          </w:p>
        </w:tc>
      </w:tr>
      <w:tr w:rsidR="00327A42" w:rsidRPr="00327A42" w14:paraId="30282575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6895FBFF" w14:textId="77777777" w:rsidR="00327A42" w:rsidRPr="00327A42" w:rsidRDefault="000C6657" w:rsidP="000C6657">
            <w:pPr>
              <w:rPr>
                <w:rFonts w:ascii="Century Gothic" w:hAnsi="Century Gothic"/>
                <w:color w:val="000000"/>
                <w:szCs w:val="16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Jelaskan kenapa Anda</w:t>
            </w:r>
            <w:r w:rsidR="00B8038B"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 pantas diterima diposisi ini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F14D1C" w14:textId="22011E29" w:rsidR="00327A42" w:rsidRPr="00147E25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Sesuai dengan </w:t>
            </w:r>
            <w:proofErr w:type="gramStart"/>
            <w:r w:rsidR="00147E25">
              <w:rPr>
                <w:rStyle w:val="Strong"/>
                <w:rFonts w:ascii="Segoe UI" w:hAnsi="Segoe UI" w:cs="Segoe UI"/>
                <w:sz w:val="21"/>
                <w:szCs w:val="21"/>
                <w:u w:val="single"/>
                <w:shd w:val="clear" w:color="auto" w:fill="FFFFFF"/>
              </w:rPr>
              <w:t>Requirements</w:t>
            </w:r>
            <w:r w:rsidR="00147E25">
              <w:rPr>
                <w:rStyle w:val="Strong"/>
                <w:rFonts w:ascii="Segoe UI" w:hAnsi="Segoe UI" w:cs="Segoe UI"/>
                <w:sz w:val="21"/>
                <w:szCs w:val="21"/>
                <w:u w:val="single"/>
                <w:shd w:val="clear" w:color="auto" w:fill="FFFFFF"/>
              </w:rPr>
              <w:t xml:space="preserve">  </w:t>
            </w:r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di</w:t>
            </w:r>
            <w:proofErr w:type="gram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lowongan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yang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terpasang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di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Linkedin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,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saya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yakin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saya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sudah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memenuhi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kriteria-kriteria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yang di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tentukan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, dan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saya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melihat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bahwa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perusahaan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Kalapa Technology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membutuhkan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developer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yg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bisa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Vue JS, dan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saya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pun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memenuhi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kriteria</w:t>
            </w:r>
            <w:proofErr w:type="spellEnd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proofErr w:type="spellStart"/>
            <w:r w:rsidR="00147E25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  <w:u w:val="single"/>
                <w:shd w:val="clear" w:color="auto" w:fill="FFFFFF"/>
              </w:rPr>
              <w:t>tersebut</w:t>
            </w:r>
            <w:proofErr w:type="spellEnd"/>
          </w:p>
        </w:tc>
      </w:tr>
      <w:tr w:rsidR="00327A42" w:rsidRPr="00327A42" w14:paraId="646C5474" w14:textId="77777777" w:rsidTr="00F43669">
        <w:trPr>
          <w:trHeight w:val="443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0F31BDC4" w14:textId="77777777" w:rsidR="00327A42" w:rsidRPr="00B8038B" w:rsidRDefault="00B8038B" w:rsidP="00327A42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Kapan </w:t>
            </w:r>
            <w:r w:rsidR="00577630"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Anda </w:t>
            </w: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dapat bergabung 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49CDE4" w14:textId="77777777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</w:p>
        </w:tc>
      </w:tr>
      <w:tr w:rsidR="000C6657" w:rsidRPr="00327A42" w14:paraId="5738FBDD" w14:textId="77777777" w:rsidTr="00F43669">
        <w:trPr>
          <w:trHeight w:val="560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14:paraId="2AF0E1ED" w14:textId="77777777" w:rsidR="000C6657" w:rsidRPr="000C6657" w:rsidRDefault="000C6657" w:rsidP="000C6657">
            <w:pPr>
              <w:spacing w:line="276" w:lineRule="auto"/>
              <w:rPr>
                <w:rFonts w:ascii="Century Gothic" w:hAnsi="Century Gothic" w:cs="Arial"/>
                <w:color w:val="000000"/>
                <w:lang w:val="sv-SE"/>
              </w:rPr>
            </w:pPr>
            <w:r w:rsidRPr="000C6657">
              <w:rPr>
                <w:rFonts w:ascii="Century Gothic" w:hAnsi="Century Gothic" w:cs="Arial"/>
                <w:color w:val="000000"/>
                <w:lang w:val="sv-SE"/>
              </w:rPr>
              <w:t>Berapa besar gaji yang Anda harapkan?</w:t>
            </w:r>
          </w:p>
          <w:p w14:paraId="76180E45" w14:textId="77777777" w:rsidR="000C6657" w:rsidRPr="000C6657" w:rsidRDefault="000C6657" w:rsidP="000C6657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 w:rsidRPr="000C6657">
              <w:rPr>
                <w:rFonts w:ascii="Century Gothic" w:hAnsi="Century Gothic" w:cs="Arial"/>
                <w:color w:val="000000"/>
                <w:lang w:val="sv-SE"/>
              </w:rPr>
              <w:t>Fasilitas apa yang Anda harapkan ?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E870B8" w14:textId="1A8FFA40" w:rsidR="000C6657" w:rsidRPr="00327A42" w:rsidRDefault="00147E25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>
              <w:rPr>
                <w:rFonts w:ascii="Century Gothic" w:hAnsi="Century Gothic"/>
                <w:color w:val="000000"/>
                <w:szCs w:val="16"/>
              </w:rPr>
              <w:t>6.000.000 (</w:t>
            </w:r>
            <w:proofErr w:type="spellStart"/>
            <w:r>
              <w:rPr>
                <w:rFonts w:ascii="Century Gothic" w:hAnsi="Century Gothic"/>
                <w:color w:val="000000"/>
                <w:szCs w:val="16"/>
              </w:rPr>
              <w:t>Negoitable</w:t>
            </w:r>
            <w:proofErr w:type="spellEnd"/>
            <w:r>
              <w:rPr>
                <w:rFonts w:ascii="Century Gothic" w:hAnsi="Century Gothic"/>
                <w:color w:val="000000"/>
                <w:szCs w:val="16"/>
              </w:rPr>
              <w:t>)</w:t>
            </w:r>
          </w:p>
        </w:tc>
      </w:tr>
      <w:tr w:rsidR="00327A42" w:rsidRPr="00327A42" w14:paraId="5C5F4A34" w14:textId="77777777" w:rsidTr="00F43669">
        <w:trPr>
          <w:trHeight w:val="278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0232FE4" w14:textId="77777777" w:rsidR="00327A42" w:rsidRPr="00327A42" w:rsidRDefault="005301BB" w:rsidP="00327A42">
            <w:pPr>
              <w:rPr>
                <w:rFonts w:ascii="Century Gothic" w:hAnsi="Century Gothic"/>
                <w:b/>
                <w:bCs/>
                <w:color w:val="000000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000000"/>
                <w:szCs w:val="16"/>
              </w:rPr>
              <w:t>JOB-</w:t>
            </w:r>
            <w:r w:rsidR="00327A42" w:rsidRPr="00327A42">
              <w:rPr>
                <w:rFonts w:ascii="Century Gothic" w:hAnsi="Century Gothic"/>
                <w:b/>
                <w:bCs/>
                <w:color w:val="000000"/>
                <w:szCs w:val="16"/>
              </w:rPr>
              <w:t>SPECIFIC INQUIRIES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20F1192B" w14:textId="77777777" w:rsidR="00327A42" w:rsidRP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</w:p>
        </w:tc>
      </w:tr>
      <w:tr w:rsidR="00327A42" w:rsidRPr="00327A42" w14:paraId="5D1F41AF" w14:textId="77777777" w:rsidTr="00F43669">
        <w:trPr>
          <w:trHeight w:val="738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4EAEA6F3" w14:textId="77777777" w:rsidR="00327A42" w:rsidRPr="001B7204" w:rsidRDefault="00327A42" w:rsidP="001B720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 xml:space="preserve">TIME MANAGEMENT: </w:t>
            </w:r>
            <w:r w:rsidR="001B7204"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Bagaimana Anda membuat keputusan disaat ada pekerjaan yang membutuhkah prioritas </w:t>
            </w:r>
            <w:proofErr w:type="gramStart"/>
            <w:r w:rsidR="001B7204">
              <w:rPr>
                <w:rFonts w:ascii="Century Gothic" w:hAnsi="Century Gothic"/>
                <w:color w:val="000000"/>
                <w:szCs w:val="16"/>
                <w:lang w:val="id-ID"/>
              </w:rPr>
              <w:t>utama ?</w:t>
            </w:r>
            <w:proofErr w:type="gramEnd"/>
            <w:r w:rsidR="001B7204"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 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7068FA" w14:textId="268E095A" w:rsid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Saya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membaca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alur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terlebih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dahulu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terhadap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feature atau project yang akan di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kerjakan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,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mencoba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menemukan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masalah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dengan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memikirkan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algoritmanya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dan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melakukan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problem solving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melalui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koding</w:t>
            </w:r>
            <w:proofErr w:type="spellEnd"/>
          </w:p>
          <w:p w14:paraId="6B709064" w14:textId="77777777" w:rsidR="00D97DAB" w:rsidRDefault="00D97DAB" w:rsidP="00327A42">
            <w:pPr>
              <w:rPr>
                <w:rFonts w:ascii="Century Gothic" w:hAnsi="Century Gothic"/>
                <w:color w:val="000000"/>
                <w:szCs w:val="16"/>
              </w:rPr>
            </w:pPr>
          </w:p>
          <w:p w14:paraId="7E4B72D8" w14:textId="77777777" w:rsidR="00D97DAB" w:rsidRDefault="00D97DAB" w:rsidP="00327A42">
            <w:pPr>
              <w:rPr>
                <w:rFonts w:ascii="Century Gothic" w:hAnsi="Century Gothic"/>
                <w:color w:val="000000"/>
                <w:szCs w:val="16"/>
              </w:rPr>
            </w:pPr>
          </w:p>
          <w:p w14:paraId="1D478DFF" w14:textId="586037D9" w:rsidR="00D97DAB" w:rsidRPr="00327A42" w:rsidRDefault="00D97DAB" w:rsidP="00327A42">
            <w:pPr>
              <w:rPr>
                <w:rFonts w:ascii="Century Gothic" w:hAnsi="Century Gothic"/>
                <w:color w:val="000000"/>
                <w:szCs w:val="16"/>
              </w:rPr>
            </w:pPr>
          </w:p>
        </w:tc>
      </w:tr>
      <w:tr w:rsidR="00327A42" w:rsidRPr="00327A42" w14:paraId="09BE65E6" w14:textId="77777777" w:rsidTr="00897A65">
        <w:trPr>
          <w:trHeight w:val="836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1327AC72" w14:textId="77777777" w:rsidR="00327A42" w:rsidRPr="00F43669" w:rsidRDefault="00327A42" w:rsidP="00F43669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 xml:space="preserve">TEAMWORK: </w:t>
            </w:r>
            <w:r w:rsidR="00F43669"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Apakah Anda memiliki pengalaman bekerja secara tim atau </w:t>
            </w:r>
            <w:proofErr w:type="gramStart"/>
            <w:r w:rsidR="00F43669">
              <w:rPr>
                <w:rFonts w:ascii="Century Gothic" w:hAnsi="Century Gothic"/>
                <w:color w:val="000000"/>
                <w:szCs w:val="16"/>
                <w:lang w:val="id-ID"/>
              </w:rPr>
              <w:t>individu ?</w:t>
            </w:r>
            <w:proofErr w:type="gramEnd"/>
            <w:r w:rsidR="00F43669"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 Bagaimana orang lain terpengaruh dengan pekerjaaan Anda ?</w:t>
            </w:r>
            <w:r w:rsidR="00897A65"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 Jelaskan tugas dan peran Anda,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4C29F2" w14:textId="1506D567" w:rsidR="00327A42" w:rsidRDefault="00327A42" w:rsidP="00327A42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Saya sangat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senang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bekerja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secara teamwork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daripada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individu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, di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karenakan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developer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wajib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untuk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berkolaborasi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antara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developer yang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satu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 xml:space="preserve"> &amp; </w:t>
            </w:r>
            <w:proofErr w:type="spellStart"/>
            <w:r w:rsidR="00147E25">
              <w:rPr>
                <w:rFonts w:ascii="Century Gothic" w:hAnsi="Century Gothic"/>
                <w:color w:val="000000"/>
                <w:szCs w:val="16"/>
              </w:rPr>
              <w:t>lainnya</w:t>
            </w:r>
            <w:proofErr w:type="spellEnd"/>
            <w:r w:rsidR="00147E25">
              <w:rPr>
                <w:rFonts w:ascii="Century Gothic" w:hAnsi="Century Gothic"/>
                <w:color w:val="000000"/>
                <w:szCs w:val="16"/>
              </w:rPr>
              <w:t>, s</w:t>
            </w:r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alah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satu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tugas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yang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pernah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saya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kerjakan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dalam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teamwork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adalah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mensupport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developer lain, review code, dan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membantu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memecahkan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masalah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jika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ada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kesulitan</w:t>
            </w:r>
            <w:proofErr w:type="spellEnd"/>
          </w:p>
          <w:p w14:paraId="6E47F507" w14:textId="77777777" w:rsidR="00D97DAB" w:rsidRDefault="00D97DAB" w:rsidP="00327A42">
            <w:pPr>
              <w:rPr>
                <w:rFonts w:ascii="Century Gothic" w:hAnsi="Century Gothic"/>
                <w:color w:val="000000"/>
                <w:szCs w:val="16"/>
              </w:rPr>
            </w:pPr>
          </w:p>
          <w:p w14:paraId="03332F2E" w14:textId="77777777" w:rsidR="00D97DAB" w:rsidRDefault="00D97DAB" w:rsidP="00327A42">
            <w:pPr>
              <w:rPr>
                <w:rFonts w:ascii="Century Gothic" w:hAnsi="Century Gothic"/>
                <w:color w:val="000000"/>
                <w:szCs w:val="16"/>
              </w:rPr>
            </w:pPr>
          </w:p>
          <w:p w14:paraId="3699CE24" w14:textId="77777777" w:rsidR="00D97DAB" w:rsidRDefault="00D97DAB" w:rsidP="00327A42">
            <w:pPr>
              <w:rPr>
                <w:rFonts w:ascii="Century Gothic" w:hAnsi="Century Gothic"/>
                <w:color w:val="000000"/>
                <w:szCs w:val="16"/>
              </w:rPr>
            </w:pPr>
          </w:p>
          <w:p w14:paraId="740F4B08" w14:textId="5DA5A438" w:rsidR="00D97DAB" w:rsidRPr="00327A42" w:rsidRDefault="00D97DAB" w:rsidP="00327A42">
            <w:pPr>
              <w:rPr>
                <w:rFonts w:ascii="Century Gothic" w:hAnsi="Century Gothic"/>
                <w:color w:val="000000"/>
                <w:szCs w:val="16"/>
              </w:rPr>
            </w:pPr>
          </w:p>
        </w:tc>
      </w:tr>
    </w:tbl>
    <w:p w14:paraId="497CC8E4" w14:textId="1CD0904F" w:rsidR="006B5ECE" w:rsidRDefault="006B5ECE" w:rsidP="00D022DF">
      <w:pPr>
        <w:rPr>
          <w:rFonts w:ascii="Century Gothic" w:hAnsi="Century Gothic"/>
          <w:b/>
          <w:color w:val="A6A6A6" w:themeColor="background1" w:themeShade="A6"/>
          <w:sz w:val="32"/>
          <w:szCs w:val="44"/>
          <w:lang w:val="id-ID"/>
        </w:rPr>
      </w:pPr>
    </w:p>
    <w:p w14:paraId="55BB2BF2" w14:textId="0FEE1918" w:rsidR="003A372F" w:rsidRDefault="003A372F" w:rsidP="00D022DF">
      <w:pPr>
        <w:rPr>
          <w:rFonts w:ascii="Century Gothic" w:hAnsi="Century Gothic"/>
          <w:b/>
          <w:color w:val="A6A6A6" w:themeColor="background1" w:themeShade="A6"/>
          <w:sz w:val="32"/>
          <w:szCs w:val="44"/>
          <w:lang w:val="id-ID"/>
        </w:rPr>
      </w:pPr>
    </w:p>
    <w:p w14:paraId="3C4575E0" w14:textId="77777777" w:rsidR="00E63910" w:rsidRPr="00E63910" w:rsidRDefault="00E63910" w:rsidP="00D022DF">
      <w:pPr>
        <w:rPr>
          <w:rFonts w:ascii="Century Gothic" w:hAnsi="Century Gothic"/>
          <w:b/>
          <w:color w:val="A6A6A6" w:themeColor="background1" w:themeShade="A6"/>
          <w:sz w:val="32"/>
          <w:szCs w:val="44"/>
          <w:lang w:val="id-ID"/>
        </w:rPr>
      </w:pPr>
    </w:p>
    <w:tbl>
      <w:tblPr>
        <w:tblW w:w="15208" w:type="dxa"/>
        <w:tblLook w:val="04A0" w:firstRow="1" w:lastRow="0" w:firstColumn="1" w:lastColumn="0" w:noHBand="0" w:noVBand="1"/>
      </w:tblPr>
      <w:tblGrid>
        <w:gridCol w:w="6067"/>
        <w:gridCol w:w="9141"/>
      </w:tblGrid>
      <w:tr w:rsidR="003A372F" w:rsidRPr="00327A42" w14:paraId="18FCAA8E" w14:textId="77777777" w:rsidTr="00EC1914">
        <w:trPr>
          <w:trHeight w:val="367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50F17B07" w14:textId="77777777" w:rsidR="003A372F" w:rsidRPr="00385386" w:rsidRDefault="003A372F" w:rsidP="00EC1914">
            <w:pPr>
              <w:rPr>
                <w:rFonts w:ascii="Century Gothic" w:hAnsi="Century Gothic"/>
                <w:b/>
                <w:color w:val="000000"/>
                <w:szCs w:val="16"/>
                <w:lang w:val="id-ID"/>
              </w:rPr>
            </w:pPr>
            <w:r w:rsidRPr="00385386">
              <w:rPr>
                <w:rFonts w:ascii="Century Gothic" w:hAnsi="Century Gothic"/>
                <w:b/>
                <w:color w:val="000000"/>
                <w:szCs w:val="16"/>
                <w:lang w:val="id-ID"/>
              </w:rPr>
              <w:t>B</w:t>
            </w:r>
            <w:r>
              <w:rPr>
                <w:rFonts w:ascii="Century Gothic" w:hAnsi="Century Gothic"/>
                <w:b/>
                <w:color w:val="000000"/>
                <w:szCs w:val="16"/>
                <w:lang w:val="id-ID"/>
              </w:rPr>
              <w:t>IODATA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5B099096" w14:textId="77777777" w:rsidR="003A372F" w:rsidRPr="00327A42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</w:p>
        </w:tc>
      </w:tr>
      <w:tr w:rsidR="003A372F" w:rsidRPr="00327A42" w14:paraId="334BDA17" w14:textId="77777777" w:rsidTr="00EC1914">
        <w:trPr>
          <w:trHeight w:val="487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3027B7D1" w14:textId="77777777" w:rsidR="003A372F" w:rsidRPr="000C6657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Nama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C3A989" w14:textId="37D9493F" w:rsidR="003A372F" w:rsidRPr="00327A42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Ooziduhu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Halawa</w:t>
            </w:r>
          </w:p>
        </w:tc>
      </w:tr>
      <w:tr w:rsidR="003A372F" w:rsidRPr="00327A42" w14:paraId="542DDB68" w14:textId="77777777" w:rsidTr="00EC1914">
        <w:trPr>
          <w:trHeight w:val="694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7FFA7ECA" w14:textId="77777777" w:rsidR="003A372F" w:rsidRPr="000C6657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Tempat dan Tanggal Lahir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DF14CD" w14:textId="4A2E497C" w:rsidR="003A372F" w:rsidRPr="00327A42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Hiliadulo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>, 02 April 1997</w:t>
            </w:r>
          </w:p>
        </w:tc>
      </w:tr>
      <w:tr w:rsidR="003A372F" w:rsidRPr="00327A42" w14:paraId="0EB63907" w14:textId="77777777" w:rsidTr="00EC1914">
        <w:trPr>
          <w:trHeight w:val="701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7E4703F0" w14:textId="77777777" w:rsidR="003A372F" w:rsidRPr="000C6657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Alamat Tinggal saat ini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139E6B" w14:textId="2D5D1F57" w:rsidR="003A372F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Jalan Hijau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Daun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,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Kelapa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Gading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Jakarta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Utrara</w:t>
            </w:r>
            <w:proofErr w:type="spellEnd"/>
          </w:p>
          <w:p w14:paraId="386AB4DF" w14:textId="77777777" w:rsidR="00D97DAB" w:rsidRDefault="00D97DAB" w:rsidP="00EC1914">
            <w:pPr>
              <w:rPr>
                <w:rFonts w:ascii="Century Gothic" w:hAnsi="Century Gothic"/>
                <w:color w:val="000000"/>
                <w:szCs w:val="16"/>
              </w:rPr>
            </w:pPr>
          </w:p>
          <w:p w14:paraId="34DCC61B" w14:textId="77777777" w:rsidR="00D97DAB" w:rsidRDefault="00D97DAB" w:rsidP="00EC1914">
            <w:pPr>
              <w:rPr>
                <w:rFonts w:ascii="Century Gothic" w:hAnsi="Century Gothic"/>
                <w:color w:val="000000"/>
                <w:szCs w:val="16"/>
              </w:rPr>
            </w:pPr>
          </w:p>
          <w:p w14:paraId="056F0241" w14:textId="70A99597" w:rsidR="00D97DAB" w:rsidRPr="00327A42" w:rsidRDefault="00D97DAB" w:rsidP="00EC1914">
            <w:pPr>
              <w:rPr>
                <w:rFonts w:ascii="Century Gothic" w:hAnsi="Century Gothic"/>
                <w:color w:val="000000"/>
                <w:szCs w:val="16"/>
              </w:rPr>
            </w:pPr>
          </w:p>
        </w:tc>
      </w:tr>
      <w:tr w:rsidR="003A372F" w:rsidRPr="000C6657" w14:paraId="55A317FA" w14:textId="77777777" w:rsidTr="00EC1914">
        <w:trPr>
          <w:trHeight w:val="487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7FB68AF8" w14:textId="77777777" w:rsidR="003A372F" w:rsidRPr="000C6657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No Telephone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FE4C99" w14:textId="0B8427A8" w:rsidR="003A372F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416772">
              <w:rPr>
                <w:rFonts w:ascii="Century Gothic" w:hAnsi="Century Gothic"/>
                <w:color w:val="000000"/>
                <w:szCs w:val="16"/>
              </w:rPr>
              <w:t>08135732239</w:t>
            </w:r>
          </w:p>
          <w:p w14:paraId="6ECD50D6" w14:textId="77777777" w:rsidR="003A372F" w:rsidRPr="000C6657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</w:p>
        </w:tc>
      </w:tr>
      <w:tr w:rsidR="003A372F" w:rsidRPr="00327A42" w14:paraId="6D3F1E4A" w14:textId="77777777" w:rsidTr="00EC1914">
        <w:trPr>
          <w:trHeight w:val="487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6CDBC3EF" w14:textId="77777777" w:rsidR="003A372F" w:rsidRPr="000C6657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Status (Single/Menikah/Janda/Duda)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F89A2A" w14:textId="2C57D3D5" w:rsidR="003A372F" w:rsidRPr="00327A42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r w:rsidR="00416772">
              <w:rPr>
                <w:rFonts w:ascii="Century Gothic" w:hAnsi="Century Gothic"/>
                <w:color w:val="000000"/>
                <w:szCs w:val="16"/>
              </w:rPr>
              <w:t>single</w:t>
            </w:r>
          </w:p>
        </w:tc>
      </w:tr>
      <w:tr w:rsidR="003A372F" w:rsidRPr="00327A42" w14:paraId="34B30A4C" w14:textId="77777777" w:rsidTr="00EC1914">
        <w:trPr>
          <w:trHeight w:val="746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14BB42BD" w14:textId="0DB40BE0" w:rsidR="003A372F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Posisi Yang dilamar </w:t>
            </w:r>
            <w:r w:rsidR="00D97DAB">
              <w:rPr>
                <w:rFonts w:ascii="Century Gothic" w:hAnsi="Century Gothic"/>
                <w:color w:val="000000"/>
                <w:szCs w:val="16"/>
                <w:lang w:val="id-ID"/>
              </w:rPr>
              <w:t>:</w:t>
            </w:r>
          </w:p>
          <w:p w14:paraId="4F383A56" w14:textId="77777777" w:rsidR="00D97DAB" w:rsidRDefault="00D97DAB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</w:p>
          <w:p w14:paraId="76B6BCD6" w14:textId="77777777" w:rsidR="00D97DAB" w:rsidRDefault="00D97DAB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I</w:t>
            </w:r>
            <w:r w:rsidRPr="00D97DAB">
              <w:rPr>
                <w:rFonts w:ascii="Century Gothic" w:hAnsi="Century Gothic"/>
                <w:color w:val="000000"/>
                <w:szCs w:val="16"/>
                <w:lang w:val="id-ID"/>
              </w:rPr>
              <w:t>nternship</w:t>
            </w:r>
          </w:p>
          <w:p w14:paraId="0CFD0302" w14:textId="77777777" w:rsidR="00D97DAB" w:rsidRDefault="00D97DAB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</w:p>
          <w:p w14:paraId="3FD13CED" w14:textId="5B775B78" w:rsidR="00D97DAB" w:rsidRDefault="00D97DAB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 xml:space="preserve"> Employment</w:t>
            </w:r>
          </w:p>
          <w:p w14:paraId="2979DF57" w14:textId="13B7ACB6" w:rsidR="00D97DAB" w:rsidRPr="000C6657" w:rsidRDefault="00D97DAB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79DA28" w14:textId="637FC928" w:rsidR="003A372F" w:rsidRPr="00327A42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Fullstack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developer</w:t>
            </w:r>
          </w:p>
        </w:tc>
      </w:tr>
      <w:tr w:rsidR="003A372F" w:rsidRPr="00327A42" w14:paraId="3AC75741" w14:textId="77777777" w:rsidTr="00EC1914">
        <w:trPr>
          <w:trHeight w:val="746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539ED050" w14:textId="77777777" w:rsidR="003A372F" w:rsidRPr="000C6657" w:rsidRDefault="003A372F" w:rsidP="00EC1914">
            <w:pPr>
              <w:rPr>
                <w:rFonts w:ascii="Century Gothic" w:hAnsi="Century Gothic"/>
                <w:color w:val="000000"/>
                <w:szCs w:val="16"/>
                <w:lang w:val="id-ID"/>
              </w:rPr>
            </w:pPr>
            <w:r>
              <w:rPr>
                <w:rFonts w:ascii="Century Gothic" w:hAnsi="Century Gothic"/>
                <w:color w:val="000000"/>
                <w:szCs w:val="16"/>
                <w:lang w:val="id-ID"/>
              </w:rPr>
              <w:t>Pertanyaan tambahan untuk pewawancara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AA6A94" w14:textId="701EDEF5" w:rsidR="003A372F" w:rsidRPr="00327A42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Apakah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Kalapa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Techonology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kemungkinan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membuka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cabang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di </w:t>
            </w:r>
            <w:proofErr w:type="spellStart"/>
            <w:r w:rsidR="00416772">
              <w:rPr>
                <w:rFonts w:ascii="Century Gothic" w:hAnsi="Century Gothic"/>
                <w:color w:val="000000"/>
                <w:szCs w:val="16"/>
              </w:rPr>
              <w:t>tempat</w:t>
            </w:r>
            <w:proofErr w:type="spellEnd"/>
            <w:r w:rsidR="00416772">
              <w:rPr>
                <w:rFonts w:ascii="Century Gothic" w:hAnsi="Century Gothic"/>
                <w:color w:val="000000"/>
                <w:szCs w:val="16"/>
              </w:rPr>
              <w:t xml:space="preserve"> lain?</w:t>
            </w:r>
          </w:p>
        </w:tc>
      </w:tr>
      <w:tr w:rsidR="003A372F" w:rsidRPr="00327A42" w14:paraId="66027B5E" w14:textId="77777777" w:rsidTr="00EC1914">
        <w:trPr>
          <w:trHeight w:val="584"/>
        </w:trPr>
        <w:tc>
          <w:tcPr>
            <w:tcW w:w="6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0C6B27E4" w14:textId="77777777" w:rsidR="003A372F" w:rsidRPr="00343F09" w:rsidRDefault="003A372F" w:rsidP="00EC1914">
            <w:pPr>
              <w:rPr>
                <w:rFonts w:ascii="Century Gothic" w:hAnsi="Century Gothic"/>
                <w:b/>
                <w:color w:val="000000"/>
                <w:szCs w:val="16"/>
                <w:lang w:val="id-ID"/>
              </w:rPr>
            </w:pPr>
            <w:r w:rsidRPr="00343F09">
              <w:rPr>
                <w:rFonts w:ascii="Century Gothic" w:hAnsi="Century Gothic"/>
                <w:b/>
                <w:color w:val="000000"/>
                <w:szCs w:val="16"/>
                <w:lang w:val="id-ID"/>
              </w:rPr>
              <w:t>RESULT</w:t>
            </w:r>
          </w:p>
        </w:tc>
        <w:tc>
          <w:tcPr>
            <w:tcW w:w="91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E6100D" w14:textId="77777777" w:rsidR="003A372F" w:rsidRPr="00327A42" w:rsidRDefault="003A372F" w:rsidP="00EC1914">
            <w:pPr>
              <w:rPr>
                <w:rFonts w:ascii="Century Gothic" w:hAnsi="Century Gothic"/>
                <w:color w:val="000000"/>
                <w:szCs w:val="16"/>
              </w:rPr>
            </w:pPr>
            <w:r w:rsidRPr="00327A42">
              <w:rPr>
                <w:rFonts w:ascii="Century Gothic" w:hAnsi="Century Gothic"/>
                <w:color w:val="000000"/>
                <w:szCs w:val="16"/>
              </w:rPr>
              <w:t> </w:t>
            </w:r>
          </w:p>
        </w:tc>
      </w:tr>
    </w:tbl>
    <w:p w14:paraId="5C840CF2" w14:textId="77777777" w:rsidR="003A372F" w:rsidRPr="00B8038B" w:rsidRDefault="003A372F" w:rsidP="00D022DF">
      <w:pPr>
        <w:rPr>
          <w:rFonts w:ascii="Century Gothic" w:hAnsi="Century Gothic"/>
          <w:b/>
          <w:color w:val="A6A6A6" w:themeColor="background1" w:themeShade="A6"/>
          <w:sz w:val="32"/>
          <w:szCs w:val="44"/>
          <w:lang w:val="id-ID"/>
        </w:rPr>
      </w:pPr>
    </w:p>
    <w:sectPr w:rsidR="003A372F" w:rsidRPr="00B8038B" w:rsidSect="00D60EC5">
      <w:headerReference w:type="default" r:id="rId11"/>
      <w:footerReference w:type="default" r:id="rId12"/>
      <w:pgSz w:w="15840" w:h="12240" w:orient="landscape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454F" w14:textId="77777777" w:rsidR="00503047" w:rsidRDefault="00503047" w:rsidP="00526F75">
      <w:r>
        <w:separator/>
      </w:r>
    </w:p>
  </w:endnote>
  <w:endnote w:type="continuationSeparator" w:id="0">
    <w:p w14:paraId="2B58895B" w14:textId="77777777" w:rsidR="00503047" w:rsidRDefault="00503047" w:rsidP="0052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4AC3" w14:textId="72B01751" w:rsidR="003A372F" w:rsidRDefault="003A372F" w:rsidP="003A372F">
    <w:pPr>
      <w:pStyle w:val="Footer"/>
      <w:jc w:val="center"/>
      <w:rPr>
        <w:b/>
        <w:bCs/>
        <w:lang w:val="id-ID"/>
      </w:rPr>
    </w:pPr>
    <w:r w:rsidRPr="003A372F">
      <w:rPr>
        <w:b/>
        <w:bCs/>
        <w:lang w:val="id-ID"/>
      </w:rPr>
      <w:t>KALAPATEC.ID</w:t>
    </w:r>
  </w:p>
  <w:p w14:paraId="687B7902" w14:textId="63DE21DC" w:rsidR="00D97DAB" w:rsidRDefault="00D97DAB" w:rsidP="003A372F">
    <w:pPr>
      <w:pStyle w:val="Footer"/>
      <w:jc w:val="center"/>
      <w:rPr>
        <w:b/>
        <w:bCs/>
        <w:lang w:val="id-ID"/>
      </w:rPr>
    </w:pPr>
  </w:p>
  <w:p w14:paraId="5BC5D07C" w14:textId="4EDBFD89" w:rsidR="00D97DAB" w:rsidRDefault="00D97DAB" w:rsidP="003A372F">
    <w:pPr>
      <w:pStyle w:val="Footer"/>
      <w:jc w:val="center"/>
      <w:rPr>
        <w:b/>
        <w:bCs/>
        <w:lang w:val="id-ID"/>
      </w:rPr>
    </w:pPr>
  </w:p>
  <w:p w14:paraId="689A5E76" w14:textId="77777777" w:rsidR="00D97DAB" w:rsidRPr="003A372F" w:rsidRDefault="00D97DAB" w:rsidP="003A372F">
    <w:pPr>
      <w:pStyle w:val="Footer"/>
      <w:jc w:val="center"/>
      <w:rPr>
        <w:b/>
        <w:bCs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5878" w14:textId="77777777" w:rsidR="00503047" w:rsidRDefault="00503047" w:rsidP="00526F75">
      <w:r>
        <w:separator/>
      </w:r>
    </w:p>
  </w:footnote>
  <w:footnote w:type="continuationSeparator" w:id="0">
    <w:p w14:paraId="1853A256" w14:textId="77777777" w:rsidR="00503047" w:rsidRDefault="00503047" w:rsidP="00526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2F9B" w14:textId="5D5E2A4E" w:rsidR="003A372F" w:rsidRPr="003A372F" w:rsidRDefault="003A372F">
    <w:pPr>
      <w:pStyle w:val="Header"/>
      <w:rPr>
        <w:lang w:val="id-ID"/>
      </w:rPr>
    </w:pPr>
    <w:r>
      <w:rPr>
        <w:rFonts w:ascii="Century Gothic" w:hAnsi="Century Gothic"/>
        <w:b/>
        <w:noProof/>
        <w:color w:val="808080" w:themeColor="background1" w:themeShade="80"/>
        <w:sz w:val="36"/>
        <w:szCs w:val="44"/>
        <w:lang w:val="id-ID" w:eastAsia="id-ID"/>
      </w:rPr>
      <w:drawing>
        <wp:anchor distT="0" distB="0" distL="114300" distR="114300" simplePos="0" relativeHeight="251659264" behindDoc="0" locked="0" layoutInCell="1" allowOverlap="1" wp14:anchorId="127B6BB8" wp14:editId="4DDF3C2C">
          <wp:simplePos x="0" y="0"/>
          <wp:positionH relativeFrom="margin">
            <wp:posOffset>0</wp:posOffset>
          </wp:positionH>
          <wp:positionV relativeFrom="margin">
            <wp:posOffset>-157480</wp:posOffset>
          </wp:positionV>
          <wp:extent cx="1113155" cy="4286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MS+N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029398">
    <w:abstractNumId w:val="9"/>
  </w:num>
  <w:num w:numId="2" w16cid:durableId="1121801236">
    <w:abstractNumId w:val="8"/>
  </w:num>
  <w:num w:numId="3" w16cid:durableId="1150295296">
    <w:abstractNumId w:val="7"/>
  </w:num>
  <w:num w:numId="4" w16cid:durableId="538708763">
    <w:abstractNumId w:val="6"/>
  </w:num>
  <w:num w:numId="5" w16cid:durableId="1619338993">
    <w:abstractNumId w:val="5"/>
  </w:num>
  <w:num w:numId="6" w16cid:durableId="1551921626">
    <w:abstractNumId w:val="4"/>
  </w:num>
  <w:num w:numId="7" w16cid:durableId="2046975638">
    <w:abstractNumId w:val="3"/>
  </w:num>
  <w:num w:numId="8" w16cid:durableId="2005626886">
    <w:abstractNumId w:val="2"/>
  </w:num>
  <w:num w:numId="9" w16cid:durableId="1053625175">
    <w:abstractNumId w:val="1"/>
  </w:num>
  <w:num w:numId="10" w16cid:durableId="1108307280">
    <w:abstractNumId w:val="0"/>
  </w:num>
  <w:num w:numId="11" w16cid:durableId="1792629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38B"/>
    <w:rsid w:val="000231FA"/>
    <w:rsid w:val="000B31A8"/>
    <w:rsid w:val="000B3AA5"/>
    <w:rsid w:val="000C6657"/>
    <w:rsid w:val="000D5F7F"/>
    <w:rsid w:val="000E7AF5"/>
    <w:rsid w:val="00147E25"/>
    <w:rsid w:val="001B7204"/>
    <w:rsid w:val="001E0D35"/>
    <w:rsid w:val="00257A09"/>
    <w:rsid w:val="002A45FC"/>
    <w:rsid w:val="002D142D"/>
    <w:rsid w:val="002E4407"/>
    <w:rsid w:val="002F2C0D"/>
    <w:rsid w:val="002F39CD"/>
    <w:rsid w:val="003276EA"/>
    <w:rsid w:val="00327A42"/>
    <w:rsid w:val="00343F09"/>
    <w:rsid w:val="00362859"/>
    <w:rsid w:val="0036595F"/>
    <w:rsid w:val="003758D7"/>
    <w:rsid w:val="00385386"/>
    <w:rsid w:val="00394B8A"/>
    <w:rsid w:val="003A372F"/>
    <w:rsid w:val="003D28EE"/>
    <w:rsid w:val="003F787D"/>
    <w:rsid w:val="00416772"/>
    <w:rsid w:val="00422668"/>
    <w:rsid w:val="00492BF1"/>
    <w:rsid w:val="004B4C32"/>
    <w:rsid w:val="004D59AF"/>
    <w:rsid w:val="004D7DBC"/>
    <w:rsid w:val="004E7C78"/>
    <w:rsid w:val="00503047"/>
    <w:rsid w:val="00526F75"/>
    <w:rsid w:val="005301BB"/>
    <w:rsid w:val="00547183"/>
    <w:rsid w:val="00557C38"/>
    <w:rsid w:val="00577630"/>
    <w:rsid w:val="005A2BD6"/>
    <w:rsid w:val="005B7C30"/>
    <w:rsid w:val="005F5ABE"/>
    <w:rsid w:val="006B5ECE"/>
    <w:rsid w:val="006B6267"/>
    <w:rsid w:val="006C1052"/>
    <w:rsid w:val="006C1F31"/>
    <w:rsid w:val="006C66DE"/>
    <w:rsid w:val="006D3777"/>
    <w:rsid w:val="006D6888"/>
    <w:rsid w:val="00714325"/>
    <w:rsid w:val="00756B3B"/>
    <w:rsid w:val="0076464D"/>
    <w:rsid w:val="00774101"/>
    <w:rsid w:val="0078197E"/>
    <w:rsid w:val="007D114C"/>
    <w:rsid w:val="007F08AA"/>
    <w:rsid w:val="008350B3"/>
    <w:rsid w:val="00897A65"/>
    <w:rsid w:val="008F0F82"/>
    <w:rsid w:val="009018E8"/>
    <w:rsid w:val="009152A8"/>
    <w:rsid w:val="00925AA5"/>
    <w:rsid w:val="00942BD8"/>
    <w:rsid w:val="009515B9"/>
    <w:rsid w:val="009C2E35"/>
    <w:rsid w:val="009C4A98"/>
    <w:rsid w:val="009E71D3"/>
    <w:rsid w:val="00A06691"/>
    <w:rsid w:val="00A12C16"/>
    <w:rsid w:val="00A2037C"/>
    <w:rsid w:val="00A76298"/>
    <w:rsid w:val="00A95536"/>
    <w:rsid w:val="00AE1A89"/>
    <w:rsid w:val="00AF40E2"/>
    <w:rsid w:val="00B63774"/>
    <w:rsid w:val="00B8038B"/>
    <w:rsid w:val="00B8500C"/>
    <w:rsid w:val="00BC38F6"/>
    <w:rsid w:val="00BC7F9D"/>
    <w:rsid w:val="00C12C0B"/>
    <w:rsid w:val="00C212C4"/>
    <w:rsid w:val="00CA2CD6"/>
    <w:rsid w:val="00CB4DF0"/>
    <w:rsid w:val="00CB7FA5"/>
    <w:rsid w:val="00D022DF"/>
    <w:rsid w:val="00D16164"/>
    <w:rsid w:val="00D60EC5"/>
    <w:rsid w:val="00D660EC"/>
    <w:rsid w:val="00D82ADF"/>
    <w:rsid w:val="00D97DAB"/>
    <w:rsid w:val="00DB1AE1"/>
    <w:rsid w:val="00E62BF6"/>
    <w:rsid w:val="00E63910"/>
    <w:rsid w:val="00EB23F8"/>
    <w:rsid w:val="00EC50D2"/>
    <w:rsid w:val="00F43669"/>
    <w:rsid w:val="00F475AB"/>
    <w:rsid w:val="00F85E87"/>
    <w:rsid w:val="00FB4C7E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8A18B6"/>
  <w15:docId w15:val="{DE7FF8E7-69C3-483E-A59F-583F3E49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40E2"/>
    <w:pPr>
      <w:keepNext/>
      <w:keepLines/>
      <w:spacing w:before="480" w:line="276" w:lineRule="auto"/>
      <w:jc w:val="left"/>
      <w:outlineLvl w:val="9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40E2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nhideWhenUsed/>
    <w:rsid w:val="00AF40E2"/>
    <w:pPr>
      <w:spacing w:before="120"/>
      <w:ind w:left="16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nhideWhenUsed/>
    <w:rsid w:val="00AF40E2"/>
    <w:pPr>
      <w:ind w:left="3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AF40E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AF40E2"/>
    <w:pPr>
      <w:ind w:left="6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AF40E2"/>
    <w:pPr>
      <w:ind w:left="8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AF40E2"/>
    <w:pPr>
      <w:ind w:left="9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AF40E2"/>
    <w:pPr>
      <w:ind w:left="11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AF40E2"/>
    <w:pPr>
      <w:ind w:left="12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9515B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803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8038B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B803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8038B"/>
    <w:rPr>
      <w:rFonts w:asciiTheme="minorHAnsi" w:hAnsiTheme="minorHAnsi"/>
      <w:sz w:val="16"/>
      <w:szCs w:val="24"/>
    </w:rPr>
  </w:style>
  <w:style w:type="character" w:styleId="Strong">
    <w:name w:val="Strong"/>
    <w:basedOn w:val="DefaultParagraphFont"/>
    <w:uiPriority w:val="22"/>
    <w:qFormat/>
    <w:rsid w:val="00147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C-Interview-Questions-9264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F4B43EE-D3A7-4E16-9040-BB59D36EE9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IC-Interview-Questions-9264-WORD</Template>
  <TotalTime>348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Bill of lading</vt:lpstr>
      <vt:lpstr>Bill of lading</vt:lpstr>
    </vt:vector>
  </TitlesOfParts>
  <Company>Microsoft Corporation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lading</dc:title>
  <dc:creator>user</dc:creator>
  <cp:lastModifiedBy>Ozid Halawa</cp:lastModifiedBy>
  <cp:revision>8</cp:revision>
  <cp:lastPrinted>2021-11-22T03:10:00Z</cp:lastPrinted>
  <dcterms:created xsi:type="dcterms:W3CDTF">2021-06-27T05:48:00Z</dcterms:created>
  <dcterms:modified xsi:type="dcterms:W3CDTF">2022-09-30T08:31:00Z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